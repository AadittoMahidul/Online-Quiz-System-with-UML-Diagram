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54FF" w14:textId="77777777" w:rsidR="00406C09" w:rsidRDefault="00406C09" w:rsidP="00E707E4">
      <w:pPr>
        <w:spacing w:before="100" w:beforeAutospacing="1"/>
        <w:jc w:val="both"/>
        <w:rPr>
          <w:b/>
          <w:bCs/>
          <w:sz w:val="24"/>
        </w:rPr>
      </w:pPr>
    </w:p>
    <w:p w14:paraId="204ED5D4" w14:textId="1AFE1068" w:rsidR="00E707E4" w:rsidRPr="00E707E4" w:rsidRDefault="00E707E4" w:rsidP="00E707E4">
      <w:pPr>
        <w:spacing w:before="100" w:beforeAutospacing="1"/>
        <w:jc w:val="both"/>
        <w:rPr>
          <w:b/>
          <w:bCs/>
          <w:sz w:val="24"/>
        </w:rPr>
      </w:pPr>
      <w:r w:rsidRPr="00E707E4">
        <w:rPr>
          <w:b/>
          <w:bCs/>
          <w:sz w:val="24"/>
        </w:rPr>
        <w:t>Trainee Name: MD. MAHIDUL MOLLA</w:t>
      </w:r>
      <w:r w:rsidRPr="00E707E4">
        <w:rPr>
          <w:b/>
          <w:bCs/>
          <w:sz w:val="24"/>
        </w:rPr>
        <w:tab/>
      </w:r>
      <w:r w:rsidRPr="00E707E4">
        <w:rPr>
          <w:b/>
          <w:bCs/>
          <w:sz w:val="24"/>
        </w:rPr>
        <w:tab/>
        <w:t>Id: 1268459</w:t>
      </w:r>
      <w:r w:rsidRPr="00E707E4">
        <w:rPr>
          <w:b/>
          <w:bCs/>
          <w:sz w:val="24"/>
        </w:rPr>
        <w:tab/>
      </w:r>
      <w:r w:rsidRPr="00E707E4">
        <w:rPr>
          <w:b/>
          <w:bCs/>
          <w:sz w:val="24"/>
        </w:rPr>
        <w:tab/>
      </w:r>
      <w:r w:rsidR="00B76BB5">
        <w:rPr>
          <w:b/>
          <w:bCs/>
          <w:sz w:val="24"/>
        </w:rPr>
        <w:t>B</w:t>
      </w:r>
      <w:r w:rsidRPr="00E707E4">
        <w:rPr>
          <w:b/>
          <w:bCs/>
          <w:sz w:val="24"/>
        </w:rPr>
        <w:t>atch: CS/ACSL-A/50/01</w:t>
      </w:r>
    </w:p>
    <w:p w14:paraId="62F249FE" w14:textId="77777777" w:rsidR="007127B6" w:rsidRPr="007127B6" w:rsidRDefault="007127B6">
      <w:pPr>
        <w:pStyle w:val="Title"/>
        <w:rPr>
          <w:sz w:val="28"/>
          <w:szCs w:val="28"/>
        </w:rPr>
      </w:pPr>
    </w:p>
    <w:p w14:paraId="4DD5DBDE" w14:textId="77777777" w:rsidR="00406C09" w:rsidRDefault="00406C09" w:rsidP="0071654D">
      <w:pPr>
        <w:pStyle w:val="Title"/>
        <w:jc w:val="center"/>
        <w:rPr>
          <w:b/>
          <w:bCs/>
        </w:rPr>
      </w:pPr>
    </w:p>
    <w:p w14:paraId="50C56809" w14:textId="51DB9379" w:rsidR="004C39A8" w:rsidRPr="0071654D" w:rsidRDefault="006C7A00" w:rsidP="0071654D">
      <w:pPr>
        <w:pStyle w:val="Title"/>
        <w:jc w:val="center"/>
        <w:rPr>
          <w:b/>
          <w:bCs/>
        </w:rPr>
      </w:pPr>
      <w:r w:rsidRPr="0071654D">
        <w:rPr>
          <w:b/>
          <w:bCs/>
        </w:rPr>
        <w:t>ONLI</w:t>
      </w:r>
      <w:r w:rsidR="00B76BB5">
        <w:rPr>
          <w:b/>
          <w:bCs/>
        </w:rPr>
        <w:t>N</w:t>
      </w:r>
      <w:r w:rsidRPr="0071654D">
        <w:rPr>
          <w:b/>
          <w:bCs/>
        </w:rPr>
        <w:t>E QUIZ SYSTEM</w:t>
      </w:r>
    </w:p>
    <w:p w14:paraId="4035146F" w14:textId="5F30ECDF" w:rsidR="004C39A8" w:rsidRPr="00945F6B" w:rsidRDefault="006C7A00" w:rsidP="0071654D">
      <w:pPr>
        <w:pStyle w:val="Heading1"/>
        <w:jc w:val="both"/>
        <w:rPr>
          <w:b/>
          <w:bCs/>
        </w:rPr>
      </w:pPr>
      <w:r w:rsidRPr="00945F6B">
        <w:rPr>
          <w:b/>
          <w:bCs/>
        </w:rPr>
        <w:t>Scenario</w:t>
      </w:r>
    </w:p>
    <w:p w14:paraId="1E39E7AF" w14:textId="7E4B1881" w:rsidR="00610805" w:rsidRDefault="008144E5" w:rsidP="0071654D">
      <w:pPr>
        <w:jc w:val="both"/>
      </w:pPr>
      <w:r>
        <w:t>The online quiz system allows users test their knowledge skills.</w:t>
      </w:r>
    </w:p>
    <w:p w14:paraId="21F812D6" w14:textId="3DD3FDC4" w:rsidR="008144E5" w:rsidRDefault="008144E5" w:rsidP="0071654D">
      <w:pPr>
        <w:jc w:val="both"/>
      </w:pPr>
      <w:r>
        <w:t xml:space="preserve">The system allows users to register and then login to participate in quiz. The system administrator prepares and uploads quiz and set various </w:t>
      </w:r>
      <w:r w:rsidR="0051317B">
        <w:t>parameters</w:t>
      </w:r>
      <w:r w:rsidR="00457FB1">
        <w:t xml:space="preserve"> form the quiz such as time limit, minimum passing score etc</w:t>
      </w:r>
      <w:r>
        <w:t>.</w:t>
      </w:r>
    </w:p>
    <w:p w14:paraId="3C33E477" w14:textId="0C7BC9E7" w:rsidR="0051317B" w:rsidRDefault="0051317B" w:rsidP="0071654D">
      <w:pPr>
        <w:jc w:val="both"/>
      </w:pPr>
      <w:r>
        <w:t xml:space="preserve">Upon taking a quiz, the user is presented with scores and </w:t>
      </w:r>
      <w:r w:rsidR="00A25C1D">
        <w:t xml:space="preserve">a report containing </w:t>
      </w:r>
      <w:r>
        <w:t>correct/wrong answers.</w:t>
      </w:r>
    </w:p>
    <w:p w14:paraId="03FD683B" w14:textId="2B945396" w:rsidR="00BC5870" w:rsidRDefault="00BC5870">
      <w:r>
        <w:br w:type="page"/>
      </w:r>
    </w:p>
    <w:p w14:paraId="74576526" w14:textId="5A4E6B93" w:rsidR="00BC5870" w:rsidRDefault="00BC5870" w:rsidP="00BC5870">
      <w:pPr>
        <w:pStyle w:val="Heading1"/>
        <w:rPr>
          <w:b/>
          <w:bCs/>
          <w:sz w:val="32"/>
          <w:szCs w:val="32"/>
        </w:rPr>
      </w:pPr>
      <w:r w:rsidRPr="0071654D">
        <w:rPr>
          <w:b/>
          <w:bCs/>
          <w:sz w:val="32"/>
          <w:szCs w:val="32"/>
        </w:rPr>
        <w:lastRenderedPageBreak/>
        <w:t>USE CASE</w:t>
      </w:r>
      <w:r w:rsidR="00A54327">
        <w:rPr>
          <w:b/>
          <w:bCs/>
          <w:sz w:val="32"/>
          <w:szCs w:val="32"/>
        </w:rPr>
        <w:t xml:space="preserve"> Diagram</w:t>
      </w:r>
    </w:p>
    <w:p w14:paraId="075A1DF8" w14:textId="77777777" w:rsidR="000468EB" w:rsidRPr="000468EB" w:rsidRDefault="000468EB" w:rsidP="000468EB"/>
    <w:p w14:paraId="42F06B50" w14:textId="77777777" w:rsidR="000468EB" w:rsidRPr="000468EB" w:rsidRDefault="000468EB" w:rsidP="000468EB"/>
    <w:p w14:paraId="6F95D1BB" w14:textId="0BC1EB87" w:rsidR="00BC5870" w:rsidRDefault="00DF360F" w:rsidP="008144E5">
      <w:r>
        <w:object w:dxaOrig="11205" w:dyaOrig="10665" w14:anchorId="74CF5C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4pt;height:498.35pt" o:ole="">
            <v:imagedata r:id="rId10" o:title=""/>
          </v:shape>
          <o:OLEObject Type="Embed" ProgID="Visio.Drawing.15" ShapeID="_x0000_i1025" DrawAspect="Content" ObjectID="_1716905833" r:id="rId11"/>
        </w:object>
      </w:r>
    </w:p>
    <w:p w14:paraId="2D4CAB24" w14:textId="714E450A" w:rsidR="00BC5870" w:rsidRDefault="00BC5870">
      <w:r>
        <w:br w:type="page"/>
      </w:r>
    </w:p>
    <w:p w14:paraId="56345E4F" w14:textId="3212E66D" w:rsidR="000468EB" w:rsidRPr="000468EB" w:rsidRDefault="00BC5870" w:rsidP="000468EB">
      <w:pPr>
        <w:pStyle w:val="Heading1"/>
        <w:rPr>
          <w:b/>
          <w:bCs/>
          <w:sz w:val="36"/>
          <w:szCs w:val="36"/>
        </w:rPr>
      </w:pPr>
      <w:r w:rsidRPr="0071654D">
        <w:rPr>
          <w:b/>
          <w:bCs/>
          <w:sz w:val="36"/>
          <w:szCs w:val="36"/>
        </w:rPr>
        <w:lastRenderedPageBreak/>
        <w:t>Activity Diagram</w:t>
      </w:r>
    </w:p>
    <w:p w14:paraId="66E19C08" w14:textId="77777777" w:rsidR="000468EB" w:rsidRPr="000468EB" w:rsidRDefault="000468EB" w:rsidP="000468EB"/>
    <w:p w14:paraId="64D614B9" w14:textId="225EFED2" w:rsidR="00BC5870" w:rsidRDefault="0071654D" w:rsidP="008144E5">
      <w:r>
        <w:object w:dxaOrig="13366" w:dyaOrig="16650" w14:anchorId="0DAB5375">
          <v:shape id="_x0000_i1026" type="#_x0000_t75" style="width:523.4pt;height:652.05pt" o:ole="">
            <v:imagedata r:id="rId12" o:title=""/>
          </v:shape>
          <o:OLEObject Type="Embed" ProgID="Visio.Drawing.15" ShapeID="_x0000_i1026" DrawAspect="Content" ObjectID="_1716905834" r:id="rId13"/>
        </w:object>
      </w:r>
    </w:p>
    <w:p w14:paraId="2E612E27" w14:textId="61345FB0" w:rsidR="00BC5870" w:rsidRDefault="00BC5870">
      <w:r>
        <w:br w:type="page"/>
      </w:r>
    </w:p>
    <w:p w14:paraId="3147D4C1" w14:textId="5095AF48" w:rsidR="00BC5870" w:rsidRDefault="00BC5870" w:rsidP="00BC5870">
      <w:pPr>
        <w:pStyle w:val="Heading1"/>
        <w:rPr>
          <w:b/>
          <w:bCs/>
          <w:sz w:val="36"/>
          <w:szCs w:val="36"/>
        </w:rPr>
      </w:pPr>
      <w:r w:rsidRPr="002E7050">
        <w:rPr>
          <w:b/>
          <w:bCs/>
          <w:sz w:val="36"/>
          <w:szCs w:val="36"/>
        </w:rPr>
        <w:lastRenderedPageBreak/>
        <w:t>Class Diagram</w:t>
      </w:r>
    </w:p>
    <w:p w14:paraId="19724BFA" w14:textId="77777777" w:rsidR="002E7050" w:rsidRPr="002E7050" w:rsidRDefault="002E7050" w:rsidP="002E7050"/>
    <w:p w14:paraId="68E1C778" w14:textId="644464C7" w:rsidR="00BC5870" w:rsidRDefault="000817C8" w:rsidP="00BC5870">
      <w:r>
        <w:object w:dxaOrig="13471" w:dyaOrig="16665" w14:anchorId="6EAD1F2C">
          <v:shape id="_x0000_i1027" type="#_x0000_t75" style="width:522.6pt;height:646.4pt" o:ole="">
            <v:imagedata r:id="rId14" o:title=""/>
          </v:shape>
          <o:OLEObject Type="Embed" ProgID="Visio.Drawing.15" ShapeID="_x0000_i1027" DrawAspect="Content" ObjectID="_1716905835" r:id="rId15"/>
        </w:object>
      </w:r>
    </w:p>
    <w:p w14:paraId="0DE17FDB" w14:textId="1EF2AA0F" w:rsidR="00BC5870" w:rsidRDefault="00BC5870">
      <w:r>
        <w:br w:type="page"/>
      </w:r>
    </w:p>
    <w:p w14:paraId="5E72CF73" w14:textId="494B246C" w:rsidR="00BC5870" w:rsidRPr="002E7050" w:rsidRDefault="00BC5870" w:rsidP="00BC5870">
      <w:pPr>
        <w:pStyle w:val="Heading1"/>
        <w:rPr>
          <w:b/>
          <w:bCs/>
          <w:sz w:val="36"/>
          <w:szCs w:val="36"/>
        </w:rPr>
      </w:pPr>
      <w:r w:rsidRPr="002E7050">
        <w:rPr>
          <w:b/>
          <w:bCs/>
          <w:sz w:val="36"/>
          <w:szCs w:val="36"/>
        </w:rPr>
        <w:lastRenderedPageBreak/>
        <w:t>Sequence Diagram</w:t>
      </w:r>
    </w:p>
    <w:p w14:paraId="62C1302E" w14:textId="77777777" w:rsidR="00F939B6" w:rsidRPr="00F939B6" w:rsidRDefault="00F939B6" w:rsidP="00F939B6"/>
    <w:p w14:paraId="2F2FC84A" w14:textId="4A5F9D64" w:rsidR="00F939B6" w:rsidRDefault="00F939B6" w:rsidP="00F939B6">
      <w:r>
        <w:object w:dxaOrig="11791" w:dyaOrig="10081" w14:anchorId="542D6D1A">
          <v:shape id="_x0000_i1028" type="#_x0000_t75" style="width:522.6pt;height:447.35pt" o:ole="">
            <v:imagedata r:id="rId16" o:title=""/>
          </v:shape>
          <o:OLEObject Type="Embed" ProgID="Visio.Drawing.15" ShapeID="_x0000_i1028" DrawAspect="Content" ObjectID="_1716905836" r:id="rId17"/>
        </w:object>
      </w:r>
    </w:p>
    <w:p w14:paraId="5125E4F0" w14:textId="35CC9C56" w:rsidR="00945F6B" w:rsidRPr="00945F6B" w:rsidRDefault="00945F6B" w:rsidP="00945F6B"/>
    <w:p w14:paraId="05965E38" w14:textId="74A94F0D" w:rsidR="00945F6B" w:rsidRDefault="00945F6B" w:rsidP="00945F6B"/>
    <w:p w14:paraId="1E4A9538" w14:textId="2E4B439C" w:rsidR="00945F6B" w:rsidRDefault="00945F6B" w:rsidP="00945F6B">
      <w:pPr>
        <w:ind w:firstLine="720"/>
      </w:pPr>
    </w:p>
    <w:p w14:paraId="186D8F57" w14:textId="3E20C403" w:rsidR="00945F6B" w:rsidRDefault="00945F6B" w:rsidP="00945F6B">
      <w:pPr>
        <w:ind w:firstLine="720"/>
      </w:pPr>
    </w:p>
    <w:p w14:paraId="0A0C84E7" w14:textId="1D535548" w:rsidR="00945F6B" w:rsidRDefault="00945F6B" w:rsidP="00945F6B">
      <w:pPr>
        <w:ind w:firstLine="720"/>
      </w:pPr>
    </w:p>
    <w:p w14:paraId="20FB69F3" w14:textId="681C4AFE" w:rsidR="00945F6B" w:rsidRDefault="00945F6B" w:rsidP="00945F6B">
      <w:pPr>
        <w:ind w:firstLine="720"/>
      </w:pPr>
    </w:p>
    <w:p w14:paraId="2075E990" w14:textId="668DF361" w:rsidR="00945F6B" w:rsidRDefault="00945F6B" w:rsidP="00945F6B">
      <w:pPr>
        <w:ind w:firstLine="720"/>
      </w:pPr>
    </w:p>
    <w:p w14:paraId="6EBEC7AC" w14:textId="27FEFFDB" w:rsidR="00945F6B" w:rsidRDefault="00945F6B" w:rsidP="00945F6B">
      <w:pPr>
        <w:ind w:firstLine="720"/>
      </w:pPr>
    </w:p>
    <w:p w14:paraId="7CAA3D76" w14:textId="2A04CDF5" w:rsidR="00945F6B" w:rsidRDefault="00945F6B" w:rsidP="00945F6B">
      <w:pPr>
        <w:ind w:firstLine="720"/>
      </w:pPr>
    </w:p>
    <w:p w14:paraId="155DEDAC" w14:textId="4F73A5C4" w:rsidR="00945F6B" w:rsidRDefault="00945F6B" w:rsidP="00945F6B">
      <w:pPr>
        <w:ind w:firstLine="720"/>
      </w:pPr>
    </w:p>
    <w:p w14:paraId="67436D26" w14:textId="5DAD50DA" w:rsidR="00945F6B" w:rsidRPr="002E7050" w:rsidRDefault="00945F6B" w:rsidP="00945F6B">
      <w:pPr>
        <w:pStyle w:val="Heading1"/>
        <w:rPr>
          <w:b/>
          <w:bCs/>
          <w:sz w:val="36"/>
          <w:szCs w:val="36"/>
        </w:rPr>
      </w:pPr>
      <w:r w:rsidRPr="002E7050">
        <w:rPr>
          <w:b/>
          <w:bCs/>
          <w:sz w:val="36"/>
          <w:szCs w:val="36"/>
        </w:rPr>
        <w:lastRenderedPageBreak/>
        <w:t>State Chart Diagram</w:t>
      </w:r>
    </w:p>
    <w:p w14:paraId="22AB3895" w14:textId="6C5763AE" w:rsidR="00945F6B" w:rsidRDefault="00945F6B" w:rsidP="00945F6B">
      <w:pPr>
        <w:ind w:firstLine="720"/>
      </w:pPr>
    </w:p>
    <w:p w14:paraId="6F97F608" w14:textId="34F46055" w:rsidR="00F87078" w:rsidRDefault="00F87078" w:rsidP="00945F6B">
      <w:pPr>
        <w:ind w:firstLine="720"/>
      </w:pPr>
      <w:r>
        <w:object w:dxaOrig="9855" w:dyaOrig="8985" w14:anchorId="2774CE23">
          <v:shape id="_x0000_i1029" type="#_x0000_t75" style="width:492.65pt;height:449pt" o:ole="">
            <v:imagedata r:id="rId18" o:title=""/>
          </v:shape>
          <o:OLEObject Type="Embed" ProgID="Visio.Drawing.15" ShapeID="_x0000_i1029" DrawAspect="Content" ObjectID="_1716905837" r:id="rId19"/>
        </w:object>
      </w:r>
    </w:p>
    <w:p w14:paraId="1E207CA4" w14:textId="5F5A584C" w:rsidR="00DC0B39" w:rsidRPr="00DC0B39" w:rsidRDefault="00DC0B39" w:rsidP="00DC0B39"/>
    <w:p w14:paraId="27FA48B5" w14:textId="47C40D36" w:rsidR="00DC0B39" w:rsidRPr="00DC0B39" w:rsidRDefault="00DC0B39" w:rsidP="00DC0B39"/>
    <w:p w14:paraId="473BB911" w14:textId="5937A2F5" w:rsidR="00DC0B39" w:rsidRPr="00DC0B39" w:rsidRDefault="00DC0B39" w:rsidP="00DC0B39"/>
    <w:p w14:paraId="46736C6B" w14:textId="55130F6C" w:rsidR="00DC0B39" w:rsidRPr="00DC0B39" w:rsidRDefault="00DC0B39" w:rsidP="00DC0B39"/>
    <w:p w14:paraId="5743982C" w14:textId="5731A613" w:rsidR="00DC0B39" w:rsidRPr="00DC0B39" w:rsidRDefault="00DC0B39" w:rsidP="00DC0B39"/>
    <w:p w14:paraId="26BD1BCB" w14:textId="3FDFFC02" w:rsidR="00DC0B39" w:rsidRDefault="00DC0B39" w:rsidP="00DC0B39"/>
    <w:p w14:paraId="0ED3BA96" w14:textId="6BA9C882" w:rsidR="00DC0B39" w:rsidRDefault="00DC0B39" w:rsidP="00DC0B39"/>
    <w:p w14:paraId="6B7E1005" w14:textId="5E398620" w:rsidR="00DC0B39" w:rsidRDefault="00DC0B39" w:rsidP="00DC0B39">
      <w:pPr>
        <w:ind w:firstLine="720"/>
      </w:pPr>
    </w:p>
    <w:p w14:paraId="5FDB72A2" w14:textId="00C9981B" w:rsidR="00DC0B39" w:rsidRDefault="00DC0B39" w:rsidP="00DC0B39">
      <w:pPr>
        <w:ind w:firstLine="720"/>
      </w:pPr>
    </w:p>
    <w:p w14:paraId="50DD02D3" w14:textId="49C22947" w:rsidR="00DC0B39" w:rsidRDefault="00DC0B39" w:rsidP="00DC0B39">
      <w:pPr>
        <w:ind w:firstLine="720"/>
      </w:pPr>
    </w:p>
    <w:p w14:paraId="2244AE34" w14:textId="484EC08A" w:rsidR="00DC0B39" w:rsidRPr="009A4C68" w:rsidRDefault="009A4C68" w:rsidP="00DC0B39">
      <w:pPr>
        <w:pStyle w:val="Heading1"/>
        <w:rPr>
          <w:b/>
          <w:bCs/>
          <w:sz w:val="56"/>
          <w:szCs w:val="56"/>
        </w:rPr>
      </w:pPr>
      <w:r w:rsidRPr="009A4C68">
        <w:rPr>
          <w:rFonts w:ascii="Arial" w:hAnsi="Arial" w:cs="Arial"/>
          <w:b/>
          <w:bCs/>
          <w:sz w:val="36"/>
          <w:szCs w:val="36"/>
          <w:shd w:val="clear" w:color="auto" w:fill="FFFFFF"/>
        </w:rPr>
        <w:lastRenderedPageBreak/>
        <w:t>Class Responsibility Collaborator (</w:t>
      </w:r>
      <w:r w:rsidRPr="009A4C68">
        <w:rPr>
          <w:rStyle w:val="Emphasis"/>
          <w:rFonts w:ascii="Arial" w:hAnsi="Arial" w:cs="Arial"/>
          <w:b/>
          <w:bCs/>
          <w:i w:val="0"/>
          <w:iCs w:val="0"/>
          <w:sz w:val="36"/>
          <w:szCs w:val="36"/>
          <w:shd w:val="clear" w:color="auto" w:fill="FFFFFF"/>
        </w:rPr>
        <w:t>CRC</w:t>
      </w:r>
      <w:r w:rsidRPr="009A4C68">
        <w:rPr>
          <w:rFonts w:ascii="Arial" w:hAnsi="Arial" w:cs="Arial"/>
          <w:b/>
          <w:bCs/>
          <w:sz w:val="36"/>
          <w:szCs w:val="36"/>
          <w:shd w:val="clear" w:color="auto" w:fill="FFFFFF"/>
        </w:rPr>
        <w:t>)</w:t>
      </w:r>
      <w:r w:rsidR="00754BDC">
        <w:rPr>
          <w:rFonts w:ascii="Arial" w:hAnsi="Arial" w:cs="Arial"/>
          <w:b/>
          <w:bCs/>
          <w:sz w:val="36"/>
          <w:szCs w:val="36"/>
          <w:shd w:val="clear" w:color="auto" w:fill="FFFFFF"/>
        </w:rPr>
        <w:t xml:space="preserve"> Diagram</w:t>
      </w:r>
    </w:p>
    <w:p w14:paraId="38B658D1" w14:textId="29459FB8" w:rsidR="00DC0B39" w:rsidRDefault="00DC0B39" w:rsidP="00DC0B39">
      <w:pPr>
        <w:ind w:firstLine="720"/>
      </w:pPr>
    </w:p>
    <w:p w14:paraId="6F0D1F7F" w14:textId="10EB37CA" w:rsidR="00DC0B39" w:rsidRPr="00DC0B39" w:rsidRDefault="00DC0B39" w:rsidP="00DC0B39">
      <w:pPr>
        <w:ind w:firstLine="720"/>
      </w:pPr>
      <w:r>
        <w:object w:dxaOrig="11926" w:dyaOrig="8850" w14:anchorId="0264C112">
          <v:shape id="_x0000_i1030" type="#_x0000_t75" style="width:479.75pt;height:356.75pt" o:ole="">
            <v:imagedata r:id="rId20" o:title=""/>
          </v:shape>
          <o:OLEObject Type="Embed" ProgID="Visio.Drawing.15" ShapeID="_x0000_i1030" DrawAspect="Content" ObjectID="_1716905838" r:id="rId21"/>
        </w:object>
      </w:r>
    </w:p>
    <w:sectPr w:rsidR="00DC0B39" w:rsidRPr="00DC0B39" w:rsidSect="007127B6">
      <w:footerReference w:type="default" r:id="rId22"/>
      <w:pgSz w:w="11906" w:h="16838" w:code="9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D64A2" w14:textId="77777777" w:rsidR="007776B8" w:rsidRDefault="007776B8" w:rsidP="00610805">
      <w:pPr>
        <w:spacing w:after="0" w:line="240" w:lineRule="auto"/>
      </w:pPr>
      <w:r>
        <w:separator/>
      </w:r>
    </w:p>
  </w:endnote>
  <w:endnote w:type="continuationSeparator" w:id="0">
    <w:p w14:paraId="3CAAF35E" w14:textId="77777777" w:rsidR="007776B8" w:rsidRDefault="007776B8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801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052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5D2666" w14:textId="77777777" w:rsidR="00610805" w:rsidRDefault="0061080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528B4" w14:textId="77777777" w:rsidR="007776B8" w:rsidRDefault="007776B8" w:rsidP="00610805">
      <w:pPr>
        <w:spacing w:after="0" w:line="240" w:lineRule="auto"/>
      </w:pPr>
      <w:r>
        <w:separator/>
      </w:r>
    </w:p>
  </w:footnote>
  <w:footnote w:type="continuationSeparator" w:id="0">
    <w:p w14:paraId="32EC06DA" w14:textId="77777777" w:rsidR="007776B8" w:rsidRDefault="007776B8" w:rsidP="00610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930F4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CCB9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C0F0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C7C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DE27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6AE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5466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F0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72C4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50CF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192137">
    <w:abstractNumId w:val="14"/>
  </w:num>
  <w:num w:numId="2" w16cid:durableId="449250934">
    <w:abstractNumId w:val="15"/>
  </w:num>
  <w:num w:numId="3" w16cid:durableId="907760917">
    <w:abstractNumId w:val="13"/>
  </w:num>
  <w:num w:numId="4" w16cid:durableId="2068799644">
    <w:abstractNumId w:val="12"/>
  </w:num>
  <w:num w:numId="5" w16cid:durableId="250361949">
    <w:abstractNumId w:val="10"/>
  </w:num>
  <w:num w:numId="6" w16cid:durableId="1078479420">
    <w:abstractNumId w:val="11"/>
  </w:num>
  <w:num w:numId="7" w16cid:durableId="1199244633">
    <w:abstractNumId w:val="9"/>
  </w:num>
  <w:num w:numId="8" w16cid:durableId="1263755919">
    <w:abstractNumId w:val="7"/>
  </w:num>
  <w:num w:numId="9" w16cid:durableId="1556626081">
    <w:abstractNumId w:val="6"/>
  </w:num>
  <w:num w:numId="10" w16cid:durableId="331032422">
    <w:abstractNumId w:val="5"/>
  </w:num>
  <w:num w:numId="11" w16cid:durableId="670177702">
    <w:abstractNumId w:val="4"/>
  </w:num>
  <w:num w:numId="12" w16cid:durableId="262496143">
    <w:abstractNumId w:val="8"/>
  </w:num>
  <w:num w:numId="13" w16cid:durableId="647051741">
    <w:abstractNumId w:val="3"/>
  </w:num>
  <w:num w:numId="14" w16cid:durableId="203443410">
    <w:abstractNumId w:val="2"/>
  </w:num>
  <w:num w:numId="15" w16cid:durableId="1119907991">
    <w:abstractNumId w:val="1"/>
  </w:num>
  <w:num w:numId="16" w16cid:durableId="203109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00"/>
    <w:rsid w:val="000468EB"/>
    <w:rsid w:val="000817C8"/>
    <w:rsid w:val="002E7050"/>
    <w:rsid w:val="00343F16"/>
    <w:rsid w:val="00406C09"/>
    <w:rsid w:val="004247D9"/>
    <w:rsid w:val="00457FB1"/>
    <w:rsid w:val="004C39A8"/>
    <w:rsid w:val="0051317B"/>
    <w:rsid w:val="00610805"/>
    <w:rsid w:val="0061738D"/>
    <w:rsid w:val="006C7A00"/>
    <w:rsid w:val="007127B6"/>
    <w:rsid w:val="0071654D"/>
    <w:rsid w:val="00754BDC"/>
    <w:rsid w:val="007776B8"/>
    <w:rsid w:val="008144E5"/>
    <w:rsid w:val="00945F6B"/>
    <w:rsid w:val="009A4C68"/>
    <w:rsid w:val="00A25C1D"/>
    <w:rsid w:val="00A54327"/>
    <w:rsid w:val="00B76BB5"/>
    <w:rsid w:val="00BC5870"/>
    <w:rsid w:val="00C07E4F"/>
    <w:rsid w:val="00C426CF"/>
    <w:rsid w:val="00DC0B39"/>
    <w:rsid w:val="00DF360F"/>
    <w:rsid w:val="00E23B72"/>
    <w:rsid w:val="00E707E4"/>
    <w:rsid w:val="00F87078"/>
    <w:rsid w:val="00F9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942A"/>
  <w15:chartTrackingRefBased/>
  <w15:docId w15:val="{28521CB1-3378-45EB-BDED-4A0423AC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805"/>
  </w:style>
  <w:style w:type="paragraph" w:styleId="Heading1">
    <w:name w:val="heading 1"/>
    <w:basedOn w:val="Normal"/>
    <w:next w:val="Normal"/>
    <w:link w:val="Heading1Char"/>
    <w:uiPriority w:val="9"/>
    <w:qFormat/>
    <w:rsid w:val="00C426C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6C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6C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6CF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6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6CF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6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6C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6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805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HeaderChar">
    <w:name w:val="Header Char"/>
    <w:basedOn w:val="DefaultParagraphFont"/>
    <w:link w:val="Header"/>
    <w:uiPriority w:val="99"/>
    <w:rsid w:val="00610805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6CF"/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6CF"/>
    <w:rPr>
      <w:rFonts w:asciiTheme="majorHAnsi" w:eastAsiaTheme="majorEastAsia" w:hAnsiTheme="majorHAnsi" w:cstheme="majorBidi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6CF"/>
    <w:rPr>
      <w:rFonts w:asciiTheme="majorHAnsi" w:eastAsiaTheme="majorEastAsia" w:hAnsiTheme="majorHAnsi" w:cstheme="majorBidi"/>
      <w:b/>
      <w:bCs/>
      <w:i/>
      <w:iCs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6CF"/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610805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805"/>
  </w:style>
  <w:style w:type="character" w:styleId="FollowedHyperlink">
    <w:name w:val="FollowedHyperlink"/>
    <w:basedOn w:val="DefaultParagraphFont"/>
    <w:uiPriority w:val="99"/>
    <w:semiHidden/>
    <w:unhideWhenUsed/>
    <w:rsid w:val="00C426CF"/>
    <w:rPr>
      <w:color w:val="163C3F" w:themeColor="text2" w:themeShade="BF"/>
      <w:u w:val="single"/>
    </w:rPr>
  </w:style>
  <w:style w:type="paragraph" w:styleId="Title">
    <w:name w:val="Title"/>
    <w:basedOn w:val="Normal"/>
    <w:link w:val="TitleChar"/>
    <w:uiPriority w:val="1"/>
    <w:qFormat/>
    <w:rsid w:val="00E23B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E23B72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C426CF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6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426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426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426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6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6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6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6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26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26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26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26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26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6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426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426CF"/>
    <w:rPr>
      <w:rFonts w:ascii="Consolas" w:hAnsi="Consolas"/>
      <w:szCs w:val="21"/>
    </w:rPr>
  </w:style>
  <w:style w:type="character" w:styleId="Emphasis">
    <w:name w:val="Emphasis"/>
    <w:basedOn w:val="DefaultParagraphFont"/>
    <w:uiPriority w:val="20"/>
    <w:qFormat/>
    <w:rsid w:val="009A4C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5.emf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Visio_Drawing5.vsdx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Drawing3.vsdx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Visio_Drawing.vsdx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package" Target="embeddings/Microsoft_Visio_Drawing2.vsdx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package" Target="embeddings/Microsoft_Visio_Drawing4.vsdx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SL-Lab04-P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17</TotalTime>
  <Pages>7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ACSL-Lab04-P</dc:creator>
  <cp:lastModifiedBy>Lab-104-08</cp:lastModifiedBy>
  <cp:revision>6</cp:revision>
  <cp:lastPrinted>2022-06-16T11:14:00Z</cp:lastPrinted>
  <dcterms:created xsi:type="dcterms:W3CDTF">2022-06-16T11:09:00Z</dcterms:created>
  <dcterms:modified xsi:type="dcterms:W3CDTF">2022-06-16T11:31:00Z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